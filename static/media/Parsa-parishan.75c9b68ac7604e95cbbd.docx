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95FB2" w14:textId="58788FE9" w:rsidR="00BF435B" w:rsidRPr="00BF435B" w:rsidRDefault="00BF435B">
      <w:pPr>
        <w:rPr>
          <w:rFonts w:ascii="Rockwell" w:hAnsi="Rockwell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0"/>
        <w:gridCol w:w="698"/>
        <w:gridCol w:w="2428"/>
        <w:gridCol w:w="4704"/>
      </w:tblGrid>
      <w:tr w:rsidR="00BF435B" w:rsidRPr="00BF435B" w14:paraId="6814ADCE" w14:textId="77777777" w:rsidTr="000A799E">
        <w:trPr>
          <w:trHeight w:val="1877"/>
        </w:trPr>
        <w:tc>
          <w:tcPr>
            <w:tcW w:w="10800" w:type="dxa"/>
            <w:gridSpan w:val="4"/>
            <w:tcBorders>
              <w:bottom w:val="single" w:sz="4" w:space="0" w:color="000000" w:themeColor="text1"/>
            </w:tcBorders>
          </w:tcPr>
          <w:p w14:paraId="78126FAF" w14:textId="77777777" w:rsidR="00BF435B" w:rsidRDefault="000F3EFA" w:rsidP="00A93A43">
            <w:pPr>
              <w:pStyle w:val="Title"/>
            </w:pPr>
            <w:r>
              <w:t>Parsa Parishan</w:t>
            </w:r>
          </w:p>
          <w:p w14:paraId="5598F5A5" w14:textId="40D8E414" w:rsidR="004527FD" w:rsidRPr="004527FD" w:rsidRDefault="004527FD" w:rsidP="004527FD">
            <w:r>
              <w:t>Front-End Developer</w:t>
            </w:r>
          </w:p>
        </w:tc>
      </w:tr>
      <w:tr w:rsidR="00A60A68" w:rsidRPr="001540E8" w14:paraId="4139074E" w14:textId="77777777" w:rsidTr="00F0098A">
        <w:trPr>
          <w:trHeight w:val="633"/>
        </w:trPr>
        <w:tc>
          <w:tcPr>
            <w:tcW w:w="6096" w:type="dxa"/>
            <w:gridSpan w:val="3"/>
            <w:tcBorders>
              <w:top w:val="single" w:sz="4" w:space="0" w:color="000000" w:themeColor="text1"/>
            </w:tcBorders>
            <w:vAlign w:val="bottom"/>
          </w:tcPr>
          <w:p w14:paraId="7C5CA321" w14:textId="1C13C458" w:rsidR="00A60A68" w:rsidRPr="001540E8" w:rsidRDefault="005B4782" w:rsidP="001540E8">
            <w:pPr>
              <w:pStyle w:val="Subtitle"/>
              <w:rPr>
                <w:lang w:val="it-IT"/>
              </w:rPr>
            </w:pPr>
            <w:r>
              <w:rPr>
                <w:lang w:val="it-IT"/>
              </w:rPr>
              <w:t>About</w:t>
            </w:r>
          </w:p>
        </w:tc>
        <w:tc>
          <w:tcPr>
            <w:tcW w:w="4704" w:type="dxa"/>
            <w:tcBorders>
              <w:top w:val="single" w:sz="4" w:space="0" w:color="000000" w:themeColor="text1"/>
            </w:tcBorders>
            <w:vAlign w:val="bottom"/>
          </w:tcPr>
          <w:p w14:paraId="08EB2D64" w14:textId="77777777" w:rsidR="00A60A68" w:rsidRPr="001540E8" w:rsidRDefault="00000000" w:rsidP="001540E8">
            <w:pPr>
              <w:pStyle w:val="Subtitle"/>
            </w:pPr>
            <w:sdt>
              <w:sdtPr>
                <w:id w:val="-1704474398"/>
                <w:placeholder>
                  <w:docPart w:val="0BF189189A563C47B941A39429C275AA"/>
                </w:placeholder>
                <w:showingPlcHdr/>
                <w15:appearance w15:val="hidden"/>
              </w:sdtPr>
              <w:sdtContent>
                <w:r w:rsidR="001540E8" w:rsidRPr="001540E8">
                  <w:t>Contact</w:t>
                </w:r>
              </w:sdtContent>
            </w:sdt>
          </w:p>
        </w:tc>
      </w:tr>
      <w:tr w:rsidR="00A60A68" w:rsidRPr="00020BEB" w14:paraId="705FF7C0" w14:textId="77777777" w:rsidTr="0026233E">
        <w:trPr>
          <w:trHeight w:val="1842"/>
        </w:trPr>
        <w:tc>
          <w:tcPr>
            <w:tcW w:w="6096" w:type="dxa"/>
            <w:gridSpan w:val="3"/>
            <w:tcBorders>
              <w:bottom w:val="single" w:sz="6" w:space="0" w:color="7F7F7F" w:themeColor="text1" w:themeTint="80"/>
            </w:tcBorders>
          </w:tcPr>
          <w:p w14:paraId="43DA1B18" w14:textId="77777777" w:rsidR="001540E8" w:rsidRDefault="001540E8" w:rsidP="00B07D4F"/>
          <w:p w14:paraId="214E46CE" w14:textId="56AF7455" w:rsidR="00A60A68" w:rsidRDefault="001707E0" w:rsidP="001540E8">
            <w:r>
              <w:t>I am a highly skilled Front-End Developer with three years of experience, specializing in React JS. I have a proven track record of boosting user engagement and sales. I am a team player with exceptionally fast learning skills</w:t>
            </w:r>
            <w:r w:rsidR="00016D55">
              <w:t>.</w:t>
            </w:r>
          </w:p>
        </w:tc>
        <w:tc>
          <w:tcPr>
            <w:tcW w:w="4704" w:type="dxa"/>
            <w:tcBorders>
              <w:bottom w:val="single" w:sz="6" w:space="0" w:color="7F7F7F" w:themeColor="text1" w:themeTint="80"/>
            </w:tcBorders>
          </w:tcPr>
          <w:p w14:paraId="52FF1391" w14:textId="77777777" w:rsidR="00B07D4F" w:rsidRDefault="00B07D4F" w:rsidP="001540E8">
            <w:pPr>
              <w:rPr>
                <w:noProof/>
                <w:lang w:val="it-IT"/>
              </w:rPr>
            </w:pPr>
          </w:p>
          <w:p w14:paraId="1E9E8D80" w14:textId="00248F11" w:rsidR="001540E8" w:rsidRPr="003F1D3E" w:rsidRDefault="000F3EFA" w:rsidP="001540E8">
            <w:pPr>
              <w:rPr>
                <w:b/>
                <w:caps/>
                <w:noProof/>
                <w:lang w:val="it-IT"/>
              </w:rPr>
            </w:pPr>
            <w:r>
              <w:rPr>
                <w:noProof/>
                <w:lang w:val="it-IT"/>
              </w:rPr>
              <w:t>parsa.parishan2017@gmail.com</w:t>
            </w:r>
          </w:p>
          <w:p w14:paraId="43A72996" w14:textId="0F732CD9" w:rsidR="001540E8" w:rsidRPr="008303ED" w:rsidRDefault="000F3EFA" w:rsidP="001540E8">
            <w:pPr>
              <w:rPr>
                <w:lang w:val="it-IT"/>
              </w:rPr>
            </w:pPr>
            <w:r w:rsidRPr="000F3EFA">
              <w:rPr>
                <w:noProof/>
                <w:lang w:val="it-IT"/>
              </w:rPr>
              <w:t>parsa-parishan.github.io/new-portfolio/</w:t>
            </w:r>
          </w:p>
          <w:p w14:paraId="7EF34145" w14:textId="526210CD" w:rsidR="001540E8" w:rsidRPr="003F1D3E" w:rsidRDefault="000F3EFA" w:rsidP="001540E8">
            <w:pPr>
              <w:rPr>
                <w:b/>
                <w:caps/>
                <w:noProof/>
                <w:lang w:val="it-IT"/>
              </w:rPr>
            </w:pPr>
            <w:r>
              <w:rPr>
                <w:noProof/>
                <w:lang w:val="it-IT"/>
              </w:rPr>
              <w:t>(647) 821-2576</w:t>
            </w:r>
          </w:p>
          <w:p w14:paraId="2CB32A06" w14:textId="51BF793F" w:rsidR="000F4065" w:rsidRPr="0026233E" w:rsidRDefault="000F3EFA" w:rsidP="000F3EFA">
            <w:pPr>
              <w:rPr>
                <w:b/>
                <w:bCs/>
                <w:caps/>
                <w:noProof/>
                <w:lang w:val="it-IT"/>
              </w:rPr>
            </w:pPr>
            <w:r w:rsidRPr="0026233E">
              <w:rPr>
                <w:b/>
                <w:bCs/>
                <w:noProof/>
                <w:lang w:val="it-IT"/>
              </w:rPr>
              <w:t>Richmond Hill, ON</w:t>
            </w:r>
          </w:p>
        </w:tc>
      </w:tr>
      <w:tr w:rsidR="009841D7" w:rsidRPr="00020BEB" w14:paraId="7D10F008" w14:textId="77777777" w:rsidTr="0026233E">
        <w:trPr>
          <w:trHeight w:val="2121"/>
        </w:trPr>
        <w:tc>
          <w:tcPr>
            <w:tcW w:w="2970" w:type="dxa"/>
            <w:tcBorders>
              <w:top w:val="single" w:sz="6" w:space="0" w:color="7F7F7F" w:themeColor="text1" w:themeTint="80"/>
              <w:bottom w:val="single" w:sz="6" w:space="0" w:color="7F7F7F" w:themeColor="text1" w:themeTint="80"/>
            </w:tcBorders>
          </w:tcPr>
          <w:p w14:paraId="2CB07D35" w14:textId="77777777" w:rsidR="009841D7" w:rsidRPr="001540E8" w:rsidRDefault="009841D7" w:rsidP="001540E8">
            <w:pPr>
              <w:pStyle w:val="Subtitle"/>
            </w:pPr>
          </w:p>
          <w:p w14:paraId="09C028DB" w14:textId="77777777" w:rsidR="001540E8" w:rsidRPr="001540E8" w:rsidRDefault="00000000" w:rsidP="001540E8">
            <w:pPr>
              <w:pStyle w:val="Subtitle"/>
            </w:pPr>
            <w:sdt>
              <w:sdtPr>
                <w:id w:val="-1334530411"/>
                <w:placeholder>
                  <w:docPart w:val="C92ECFF5057AD142BB6EFA18C9EEE0D5"/>
                </w:placeholder>
                <w:temporary/>
                <w:showingPlcHdr/>
                <w15:appearance w15:val="hidden"/>
              </w:sdtPr>
              <w:sdtContent>
                <w:r w:rsidR="00AF13A5">
                  <w:t>Education</w:t>
                </w:r>
              </w:sdtContent>
            </w:sdt>
          </w:p>
          <w:p w14:paraId="2BEC21CB" w14:textId="77777777" w:rsidR="001540E8" w:rsidRPr="009B4B3C" w:rsidRDefault="001540E8" w:rsidP="001540E8">
            <w:pPr>
              <w:rPr>
                <w:b/>
                <w:bCs/>
                <w:spacing w:val="20"/>
                <w:sz w:val="18"/>
                <w:szCs w:val="18"/>
              </w:rPr>
            </w:pPr>
          </w:p>
          <w:p w14:paraId="1CD9201F" w14:textId="4648A865" w:rsidR="001540E8" w:rsidRPr="008303ED" w:rsidRDefault="000F3EFA" w:rsidP="008303ED">
            <w:pPr>
              <w:pStyle w:val="Heading1"/>
            </w:pPr>
            <w:r>
              <w:t>Shiraz university</w:t>
            </w:r>
          </w:p>
          <w:p w14:paraId="50B201A7" w14:textId="4E2539B0" w:rsidR="001540E8" w:rsidRPr="009B4B3C" w:rsidRDefault="000F3EFA" w:rsidP="001540E8">
            <w:pPr>
              <w:rPr>
                <w:spacing w:val="20"/>
              </w:rPr>
            </w:pPr>
            <w:r>
              <w:rPr>
                <w:lang w:val="it-IT"/>
              </w:rPr>
              <w:t>Bachelor-Business management</w:t>
            </w:r>
          </w:p>
          <w:p w14:paraId="1EF29B42" w14:textId="7CF8FC9D" w:rsidR="00B07D4F" w:rsidRPr="00B07D4F" w:rsidRDefault="000F3EFA" w:rsidP="004527FD">
            <w:pPr>
              <w:rPr>
                <w:lang w:val="it-IT"/>
              </w:rPr>
            </w:pPr>
            <w:r>
              <w:rPr>
                <w:lang w:val="it-IT"/>
              </w:rPr>
              <w:t>2021</w:t>
            </w:r>
          </w:p>
        </w:tc>
        <w:tc>
          <w:tcPr>
            <w:tcW w:w="698" w:type="dxa"/>
            <w:vMerge w:val="restart"/>
            <w:tcBorders>
              <w:top w:val="single" w:sz="6" w:space="0" w:color="7F7F7F" w:themeColor="text1" w:themeTint="80"/>
            </w:tcBorders>
          </w:tcPr>
          <w:p w14:paraId="5C3B076B" w14:textId="77777777" w:rsidR="009841D7" w:rsidRPr="009841D7" w:rsidRDefault="009841D7" w:rsidP="009841D7">
            <w:pPr>
              <w:spacing w:line="360" w:lineRule="auto"/>
              <w:rPr>
                <w:szCs w:val="20"/>
                <w:lang w:val="it-IT"/>
              </w:rPr>
            </w:pPr>
          </w:p>
        </w:tc>
        <w:tc>
          <w:tcPr>
            <w:tcW w:w="7132" w:type="dxa"/>
            <w:gridSpan w:val="2"/>
            <w:vMerge w:val="restart"/>
            <w:tcBorders>
              <w:top w:val="single" w:sz="6" w:space="0" w:color="7F7F7F" w:themeColor="text1" w:themeTint="80"/>
            </w:tcBorders>
          </w:tcPr>
          <w:p w14:paraId="5F9888E8" w14:textId="77777777" w:rsidR="009841D7" w:rsidRPr="001540E8" w:rsidRDefault="009841D7" w:rsidP="001540E8">
            <w:pPr>
              <w:pStyle w:val="Subtitle"/>
            </w:pPr>
          </w:p>
          <w:p w14:paraId="79C921D7" w14:textId="77777777" w:rsidR="001540E8" w:rsidRPr="00020BEB" w:rsidRDefault="00000000" w:rsidP="001540E8">
            <w:pPr>
              <w:pStyle w:val="Subtitle"/>
            </w:pPr>
            <w:sdt>
              <w:sdtPr>
                <w:id w:val="1696962928"/>
                <w:placeholder>
                  <w:docPart w:val="565D08DD49A6C64D8F45B4E90F0B480F"/>
                </w:placeholder>
                <w:temporary/>
                <w:showingPlcHdr/>
                <w15:appearance w15:val="hidden"/>
              </w:sdtPr>
              <w:sdtContent>
                <w:r w:rsidR="001540E8" w:rsidRPr="00CF2BE7">
                  <w:t>Experience</w:t>
                </w:r>
              </w:sdtContent>
            </w:sdt>
          </w:p>
          <w:p w14:paraId="34243516" w14:textId="77777777" w:rsidR="001540E8" w:rsidRDefault="001540E8" w:rsidP="001540E8"/>
          <w:p w14:paraId="6C1549C2" w14:textId="64655141" w:rsidR="001540E8" w:rsidRPr="008303ED" w:rsidRDefault="004527FD" w:rsidP="008303ED">
            <w:pPr>
              <w:pStyle w:val="Heading1"/>
            </w:pPr>
            <w:r>
              <w:t>Front-end developer</w:t>
            </w:r>
            <w:r w:rsidR="001540E8" w:rsidRPr="008303ED">
              <w:t xml:space="preserve"> </w:t>
            </w:r>
            <w:r>
              <w:rPr>
                <w:rStyle w:val="NotBold"/>
              </w:rPr>
              <w:t>webdev canada, toronto</w:t>
            </w:r>
          </w:p>
          <w:p w14:paraId="07BB7D3C" w14:textId="6ACD951F" w:rsidR="001540E8" w:rsidRPr="00AF13A5" w:rsidRDefault="004527FD" w:rsidP="00AF13A5">
            <w:pPr>
              <w:pStyle w:val="Heading2"/>
            </w:pPr>
            <w:r>
              <w:t>Mar 2021 – Jul 2023</w:t>
            </w:r>
          </w:p>
          <w:p w14:paraId="7D4E719D" w14:textId="281FC2ED" w:rsidR="001707E0" w:rsidRPr="001707E0" w:rsidRDefault="001707E0" w:rsidP="001707E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ind w:left="360" w:right="0"/>
              <w:rPr>
                <w:rFonts w:ascii="Montserrat" w:hAnsi="Montserrat" w:cs="p¬o&amp;"/>
                <w:color w:val="000000" w:themeColor="text1"/>
                <w:szCs w:val="20"/>
              </w:rPr>
            </w:pPr>
            <w:r w:rsidRPr="001707E0">
              <w:rPr>
                <w:rFonts w:ascii="Montserrat" w:hAnsi="Montserrat" w:cs="p¬o&amp;"/>
                <w:color w:val="000000" w:themeColor="text1"/>
                <w:szCs w:val="20"/>
              </w:rPr>
              <w:t>Contributed to the company website redesign, resulting in a 40% increase in user engagement and a 25% boost in sales.</w:t>
            </w:r>
          </w:p>
          <w:p w14:paraId="45699510" w14:textId="77777777" w:rsidR="001707E0" w:rsidRPr="001707E0" w:rsidRDefault="001707E0" w:rsidP="001707E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ind w:left="360" w:right="0"/>
              <w:rPr>
                <w:rFonts w:ascii="Montserrat" w:hAnsi="Montserrat" w:cs="p¬o&amp;"/>
                <w:color w:val="000000" w:themeColor="text1"/>
                <w:szCs w:val="20"/>
              </w:rPr>
            </w:pPr>
            <w:r w:rsidRPr="001707E0">
              <w:rPr>
                <w:rFonts w:ascii="Montserrat" w:hAnsi="Montserrat" w:cs="p¬o&amp;"/>
                <w:color w:val="000000" w:themeColor="text1"/>
                <w:szCs w:val="20"/>
              </w:rPr>
              <w:t>Enhanced website accessibility, leading to over a 20% increase in traffic.</w:t>
            </w:r>
          </w:p>
          <w:p w14:paraId="7E885868" w14:textId="77777777" w:rsidR="001707E0" w:rsidRPr="001707E0" w:rsidRDefault="001707E0" w:rsidP="001707E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ind w:left="360" w:right="0"/>
              <w:rPr>
                <w:rFonts w:ascii="Montserrat" w:hAnsi="Montserrat" w:cs="p¬o&amp;"/>
                <w:color w:val="000000" w:themeColor="text1"/>
                <w:szCs w:val="20"/>
              </w:rPr>
            </w:pPr>
            <w:r w:rsidRPr="001707E0">
              <w:rPr>
                <w:rFonts w:ascii="Montserrat" w:hAnsi="Montserrat" w:cs="p¬o&amp;"/>
                <w:color w:val="000000" w:themeColor="text1"/>
                <w:szCs w:val="20"/>
              </w:rPr>
              <w:t>Collaborated with cross-functional teams, conducted code reviews, and improved page load time by 40% through performance optimization.</w:t>
            </w:r>
          </w:p>
          <w:p w14:paraId="4FB48691" w14:textId="20212C8D" w:rsidR="001707E0" w:rsidRPr="001707E0" w:rsidRDefault="001707E0" w:rsidP="001707E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ind w:left="360" w:right="0"/>
              <w:rPr>
                <w:rFonts w:ascii="Montserrat" w:hAnsi="Montserrat" w:cs="p¬o&amp;"/>
                <w:color w:val="000000" w:themeColor="text1"/>
                <w:szCs w:val="20"/>
              </w:rPr>
            </w:pPr>
            <w:r w:rsidRPr="001707E0">
              <w:rPr>
                <w:rFonts w:ascii="Montserrat" w:hAnsi="Montserrat" w:cs="p¬o&amp;"/>
                <w:color w:val="000000" w:themeColor="text1"/>
                <w:szCs w:val="20"/>
              </w:rPr>
              <w:t>Excelled in React JS, elevating interactivity by 20% and enhancing overall website performance.</w:t>
            </w:r>
          </w:p>
          <w:p w14:paraId="5B9B3B05" w14:textId="263F5B9B" w:rsidR="001707E0" w:rsidRDefault="001707E0" w:rsidP="001707E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ind w:left="360" w:right="0"/>
              <w:rPr>
                <w:rFonts w:ascii="Montserrat" w:hAnsi="Montserrat" w:cs="p¬o&amp;"/>
                <w:color w:val="000000" w:themeColor="text1"/>
                <w:szCs w:val="20"/>
              </w:rPr>
            </w:pPr>
            <w:r w:rsidRPr="001707E0">
              <w:rPr>
                <w:rFonts w:ascii="Montserrat" w:hAnsi="Montserrat" w:cs="p¬o&amp;"/>
                <w:color w:val="000000" w:themeColor="text1"/>
                <w:szCs w:val="20"/>
              </w:rPr>
              <w:t>Proactively stayed updated with industry trends for continuous technology optimization and user experience.</w:t>
            </w:r>
          </w:p>
          <w:p w14:paraId="0B8C42D4" w14:textId="77777777" w:rsidR="009B71B6" w:rsidRPr="009B71B6" w:rsidRDefault="009B71B6" w:rsidP="009B71B6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ind w:left="360" w:right="0"/>
              <w:rPr>
                <w:rFonts w:ascii="Montserrat" w:hAnsi="Montserrat" w:cs="p¬o&amp;"/>
                <w:color w:val="000000" w:themeColor="text1"/>
                <w:szCs w:val="20"/>
              </w:rPr>
            </w:pPr>
            <w:r w:rsidRPr="009B71B6">
              <w:rPr>
                <w:rFonts w:ascii="Montserrat" w:hAnsi="Montserrat" w:cs="Helvetica"/>
                <w:szCs w:val="20"/>
              </w:rPr>
              <w:t>Used React, JavaScript, Bootstrap and SASS to create end user components for websites.</w:t>
            </w:r>
          </w:p>
          <w:p w14:paraId="306CD095" w14:textId="77777777" w:rsidR="009B71B6" w:rsidRPr="009B71B6" w:rsidRDefault="009B71B6" w:rsidP="009B71B6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ind w:left="360" w:right="0"/>
              <w:rPr>
                <w:rFonts w:ascii="Montserrat" w:hAnsi="Montserrat" w:cs="p¬o&amp;"/>
                <w:color w:val="000000" w:themeColor="text1"/>
                <w:szCs w:val="20"/>
              </w:rPr>
            </w:pPr>
            <w:r w:rsidRPr="009B71B6">
              <w:rPr>
                <w:rFonts w:ascii="Montserrat" w:hAnsi="Montserrat" w:cs="Helvetica"/>
                <w:szCs w:val="20"/>
              </w:rPr>
              <w:t>Built new components for two major site redesign projects using JavaScript, React JS, SASS with BEM methodologies.</w:t>
            </w:r>
          </w:p>
          <w:p w14:paraId="6168694C" w14:textId="77777777" w:rsidR="009B71B6" w:rsidRPr="009B71B6" w:rsidRDefault="009B71B6" w:rsidP="009B71B6">
            <w:pPr>
              <w:autoSpaceDE w:val="0"/>
              <w:autoSpaceDN w:val="0"/>
              <w:adjustRightInd w:val="0"/>
              <w:spacing w:line="240" w:lineRule="auto"/>
              <w:ind w:right="0"/>
              <w:rPr>
                <w:rFonts w:ascii="Montserrat" w:hAnsi="Montserrat" w:cs="p¬o&amp;"/>
                <w:color w:val="000000" w:themeColor="text1"/>
                <w:szCs w:val="20"/>
              </w:rPr>
            </w:pPr>
          </w:p>
          <w:p w14:paraId="3EC00D89" w14:textId="73EEB842" w:rsidR="009841D7" w:rsidRDefault="009841D7" w:rsidP="001540E8">
            <w:pPr>
              <w:rPr>
                <w:szCs w:val="20"/>
              </w:rPr>
            </w:pPr>
          </w:p>
          <w:p w14:paraId="68D41716" w14:textId="77777777" w:rsidR="001540E8" w:rsidRDefault="001540E8" w:rsidP="001540E8">
            <w:pPr>
              <w:rPr>
                <w:szCs w:val="20"/>
              </w:rPr>
            </w:pPr>
          </w:p>
          <w:p w14:paraId="63792C7F" w14:textId="280088A9" w:rsidR="00AF13A5" w:rsidRDefault="009B71B6" w:rsidP="009B71B6">
            <w:pPr>
              <w:pStyle w:val="Heading1"/>
            </w:pPr>
            <w:r>
              <w:t>Personal projects</w:t>
            </w:r>
          </w:p>
          <w:p w14:paraId="6281BB24" w14:textId="77777777" w:rsidR="009B71B6" w:rsidRDefault="009B71B6" w:rsidP="009B71B6">
            <w:pPr>
              <w:rPr>
                <w:rFonts w:ascii="Montserrat" w:hAnsi="Montserrat"/>
                <w:b/>
                <w:bCs/>
                <w:szCs w:val="20"/>
              </w:rPr>
            </w:pPr>
          </w:p>
          <w:p w14:paraId="7BA0A242" w14:textId="7CCD13E9" w:rsidR="009B71B6" w:rsidRPr="009B71B6" w:rsidRDefault="009B71B6" w:rsidP="009B71B6">
            <w:pPr>
              <w:rPr>
                <w:b/>
                <w:bCs/>
                <w:szCs w:val="20"/>
              </w:rPr>
            </w:pPr>
            <w:r w:rsidRPr="009B71B6">
              <w:rPr>
                <w:rFonts w:ascii="Montserrat" w:hAnsi="Montserrat"/>
                <w:b/>
                <w:bCs/>
                <w:szCs w:val="20"/>
              </w:rPr>
              <w:t>Portfolio</w:t>
            </w:r>
          </w:p>
          <w:p w14:paraId="6E49AE46" w14:textId="122AF53A" w:rsidR="00AF13A5" w:rsidRDefault="0026233E" w:rsidP="00AF13A5">
            <w:r>
              <w:t>Portfolio showcasing skills and personal projects built in React JS, styled with SASS using CSS Grid and Flexbox.</w:t>
            </w:r>
          </w:p>
          <w:p w14:paraId="3E68A127" w14:textId="77777777" w:rsidR="0026233E" w:rsidRDefault="0026233E" w:rsidP="00AF13A5"/>
          <w:p w14:paraId="508D9673" w14:textId="77777777" w:rsidR="0026233E" w:rsidRDefault="0026233E" w:rsidP="00AF13A5">
            <w:pPr>
              <w:rPr>
                <w:rFonts w:ascii="Montserrat" w:hAnsi="Montserrat"/>
                <w:b/>
                <w:bCs/>
              </w:rPr>
            </w:pPr>
            <w:r w:rsidRPr="0026233E">
              <w:rPr>
                <w:rFonts w:ascii="Montserrat" w:hAnsi="Montserrat"/>
                <w:b/>
                <w:bCs/>
              </w:rPr>
              <w:t>Ecommerce website</w:t>
            </w:r>
          </w:p>
          <w:p w14:paraId="69ABC0D1" w14:textId="5089BA44" w:rsidR="0026233E" w:rsidRPr="0026233E" w:rsidRDefault="0026233E" w:rsidP="00AF13A5">
            <w:r>
              <w:t>Website for vintage clothing company built in React JS with React Router and styled with SASS using CSS Grid and Flexbox.</w:t>
            </w:r>
          </w:p>
        </w:tc>
      </w:tr>
      <w:tr w:rsidR="009841D7" w:rsidRPr="00020BEB" w14:paraId="238AC161" w14:textId="77777777" w:rsidTr="004527FD">
        <w:trPr>
          <w:trHeight w:val="2835"/>
        </w:trPr>
        <w:tc>
          <w:tcPr>
            <w:tcW w:w="2970" w:type="dxa"/>
            <w:tcBorders>
              <w:top w:val="single" w:sz="6" w:space="0" w:color="7F7F7F" w:themeColor="text1" w:themeTint="80"/>
            </w:tcBorders>
          </w:tcPr>
          <w:p w14:paraId="42E3BBA1" w14:textId="77777777" w:rsidR="004527FD" w:rsidRDefault="004527FD" w:rsidP="00B07D4F">
            <w:pPr>
              <w:pStyle w:val="Subtitle"/>
            </w:pPr>
          </w:p>
          <w:p w14:paraId="4F16F19B" w14:textId="4BB03B67" w:rsidR="009841D7" w:rsidRPr="00900996" w:rsidRDefault="000F3EFA" w:rsidP="00B07D4F">
            <w:pPr>
              <w:pStyle w:val="Subtitle"/>
            </w:pPr>
            <w:r>
              <w:t>languages</w:t>
            </w:r>
          </w:p>
          <w:p w14:paraId="3E3FB1DB" w14:textId="77777777" w:rsidR="005262BB" w:rsidRDefault="005262BB" w:rsidP="00B07D4F">
            <w:pPr>
              <w:spacing w:line="360" w:lineRule="auto"/>
            </w:pPr>
          </w:p>
          <w:p w14:paraId="2C9703A3" w14:textId="4F0FC118" w:rsidR="005262BB" w:rsidRPr="008303ED" w:rsidRDefault="000F3EFA" w:rsidP="008303ED">
            <w:pPr>
              <w:pStyle w:val="Heading3"/>
            </w:pPr>
            <w:r>
              <w:t>JavaScript</w:t>
            </w:r>
          </w:p>
          <w:p w14:paraId="38735F54" w14:textId="5CAA5672" w:rsidR="005262BB" w:rsidRPr="008303ED" w:rsidRDefault="000F3EFA" w:rsidP="008303ED">
            <w:pPr>
              <w:pStyle w:val="Heading3"/>
            </w:pPr>
            <w:r>
              <w:t>HTML</w:t>
            </w:r>
          </w:p>
          <w:p w14:paraId="3D1CEE8F" w14:textId="0F23D667" w:rsidR="005262BB" w:rsidRPr="008303ED" w:rsidRDefault="000F3EFA" w:rsidP="008303ED">
            <w:pPr>
              <w:pStyle w:val="Heading3"/>
            </w:pPr>
            <w:r>
              <w:t>CSS</w:t>
            </w:r>
          </w:p>
          <w:p w14:paraId="51A2F801" w14:textId="0983D7F4" w:rsidR="000F3EFA" w:rsidRDefault="005B4782" w:rsidP="000F3EFA">
            <w:pPr>
              <w:pStyle w:val="Subtitle"/>
            </w:pPr>
            <w:r>
              <w:t>Frameworks</w:t>
            </w:r>
          </w:p>
          <w:p w14:paraId="6B73DDCB" w14:textId="77777777" w:rsidR="000F3EFA" w:rsidRDefault="000F3EFA" w:rsidP="000F3EFA"/>
          <w:p w14:paraId="1D769802" w14:textId="5BD7C024" w:rsidR="000F3EFA" w:rsidRDefault="000F3EFA" w:rsidP="000F3EFA">
            <w:r>
              <w:t>React JS</w:t>
            </w:r>
          </w:p>
          <w:p w14:paraId="4B4FAD5D" w14:textId="3C594B43" w:rsidR="000F3EFA" w:rsidRDefault="000F3EFA" w:rsidP="000F3EFA">
            <w:r>
              <w:t>React Router</w:t>
            </w:r>
          </w:p>
          <w:p w14:paraId="1DAE76C1" w14:textId="3C529956" w:rsidR="000F3EFA" w:rsidRDefault="000F3EFA" w:rsidP="000F3EFA">
            <w:r>
              <w:t>Redux JS</w:t>
            </w:r>
          </w:p>
          <w:p w14:paraId="40C8C985" w14:textId="0417BBFD" w:rsidR="000F3EFA" w:rsidRDefault="000F3EFA" w:rsidP="000F3EFA">
            <w:r>
              <w:t>jQuery</w:t>
            </w:r>
          </w:p>
          <w:p w14:paraId="3F3012A4" w14:textId="77777777" w:rsidR="000F3EFA" w:rsidRDefault="000F3EFA" w:rsidP="000F3EFA"/>
          <w:p w14:paraId="0AC0FA04" w14:textId="050BC3FD" w:rsidR="000F3EFA" w:rsidRDefault="005B4782" w:rsidP="004527FD">
            <w:pPr>
              <w:pStyle w:val="Subtitle"/>
            </w:pPr>
            <w:r>
              <w:t>Tools</w:t>
            </w:r>
          </w:p>
          <w:p w14:paraId="7F541BFE" w14:textId="35E405FF" w:rsidR="000F3EFA" w:rsidRDefault="000F3EFA" w:rsidP="000F3EFA">
            <w:r>
              <w:t>Git / GitHub</w:t>
            </w:r>
          </w:p>
          <w:p w14:paraId="3D81BCE0" w14:textId="39405FA1" w:rsidR="000F3EFA" w:rsidRDefault="000F3EFA" w:rsidP="000F3EFA">
            <w:r>
              <w:t>SASS</w:t>
            </w:r>
          </w:p>
          <w:p w14:paraId="5006E90A" w14:textId="12FDD671" w:rsidR="000F3EFA" w:rsidRDefault="000F3EFA" w:rsidP="000F3EFA">
            <w:r>
              <w:t>Styled Components</w:t>
            </w:r>
          </w:p>
          <w:p w14:paraId="1F478FC7" w14:textId="77777777" w:rsidR="004527FD" w:rsidRDefault="004527FD" w:rsidP="000F3EFA"/>
          <w:p w14:paraId="76FECC19" w14:textId="312B30AC" w:rsidR="004527FD" w:rsidRDefault="004527FD" w:rsidP="004527FD">
            <w:pPr>
              <w:pStyle w:val="Subtitle"/>
            </w:pPr>
            <w:r>
              <w:t xml:space="preserve">Databases and </w:t>
            </w:r>
            <w:r w:rsidR="0026233E">
              <w:t>Back-End</w:t>
            </w:r>
          </w:p>
          <w:p w14:paraId="5EE6262F" w14:textId="77777777" w:rsidR="004527FD" w:rsidRPr="004527FD" w:rsidRDefault="004527FD" w:rsidP="004527FD"/>
          <w:p w14:paraId="0E0F2B5A" w14:textId="48E5B470" w:rsidR="004527FD" w:rsidRDefault="004527FD" w:rsidP="000F3EFA">
            <w:r>
              <w:t>Node JS</w:t>
            </w:r>
          </w:p>
          <w:p w14:paraId="344B8A98" w14:textId="6DB8436C" w:rsidR="004527FD" w:rsidRDefault="004527FD" w:rsidP="000F3EFA">
            <w:r>
              <w:t>Express JS</w:t>
            </w:r>
          </w:p>
          <w:p w14:paraId="763CC3C7" w14:textId="21FB9BAD" w:rsidR="004527FD" w:rsidRDefault="004527FD" w:rsidP="000F3EFA">
            <w:r>
              <w:t>PostgreSQL</w:t>
            </w:r>
          </w:p>
          <w:p w14:paraId="19F8C403" w14:textId="741115BA" w:rsidR="009841D7" w:rsidRPr="005262BB" w:rsidRDefault="009841D7" w:rsidP="008303ED">
            <w:pPr>
              <w:pStyle w:val="Heading3"/>
            </w:pPr>
          </w:p>
        </w:tc>
        <w:tc>
          <w:tcPr>
            <w:tcW w:w="698" w:type="dxa"/>
            <w:vMerge/>
          </w:tcPr>
          <w:p w14:paraId="77845551" w14:textId="77777777" w:rsidR="009841D7" w:rsidRDefault="009841D7" w:rsidP="00BF435B">
            <w:pPr>
              <w:rPr>
                <w:rFonts w:ascii="Montserrat Medium" w:hAnsi="Montserrat Medium"/>
                <w:spacing w:val="20"/>
                <w:sz w:val="28"/>
                <w:szCs w:val="28"/>
              </w:rPr>
            </w:pPr>
          </w:p>
        </w:tc>
        <w:tc>
          <w:tcPr>
            <w:tcW w:w="7132" w:type="dxa"/>
            <w:gridSpan w:val="2"/>
            <w:vMerge/>
          </w:tcPr>
          <w:p w14:paraId="2ACA0767" w14:textId="77777777" w:rsidR="009841D7" w:rsidRDefault="009841D7" w:rsidP="00A60A68">
            <w:pPr>
              <w:pStyle w:val="Heading1"/>
              <w:spacing w:line="240" w:lineRule="auto"/>
              <w:rPr>
                <w:rFonts w:ascii="Montserrat Medium" w:hAnsi="Montserrat Medium"/>
                <w:caps w:val="0"/>
                <w:color w:val="auto"/>
                <w:sz w:val="28"/>
                <w:szCs w:val="28"/>
              </w:rPr>
            </w:pPr>
          </w:p>
        </w:tc>
      </w:tr>
    </w:tbl>
    <w:p w14:paraId="58529140" w14:textId="0A93311E" w:rsidR="005B4782" w:rsidRPr="00A453A8" w:rsidRDefault="001441C0" w:rsidP="004527FD">
      <w:pPr>
        <w:rPr>
          <w:rFonts w:ascii="Rockwell" w:hAnsi="Rockwell"/>
        </w:rPr>
      </w:pP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6678" behindDoc="0" locked="0" layoutInCell="1" allowOverlap="1" wp14:anchorId="5677B23F" wp14:editId="48FDFDCB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483342889" name="Group 48334288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1533315380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206350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722795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CBB368" id="Group 483342889" o:spid="_x0000_s1026" alt="&quot;&quot;" style="position:absolute;margin-left:-48.75pt;margin-top:262.4pt;width:9pt;height:16.65pt;z-index:251676678;mso-width-relative:margin" coordorigin="2969,42367" coordsize="1141,21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&#13;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&#13;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&#13;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&#13;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3606" behindDoc="0" locked="0" layoutInCell="1" allowOverlap="1" wp14:anchorId="52FE2598" wp14:editId="7AF511AE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371033145" name="Graphic 37103314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2582" behindDoc="0" locked="0" layoutInCell="1" allowOverlap="1" wp14:anchorId="26B43BC5" wp14:editId="6B65BC45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1489973956" name="Graphic 148997395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5654" behindDoc="0" locked="0" layoutInCell="1" allowOverlap="1" wp14:anchorId="38F49CC0" wp14:editId="1B2E4AFE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1886368215" name="Graphic 18863682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4630" behindDoc="0" locked="0" layoutInCell="1" allowOverlap="1" wp14:anchorId="59FFB290" wp14:editId="4172124F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235367497" name="Graphic 23536749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1558" behindDoc="0" locked="0" layoutInCell="1" allowOverlap="1" wp14:anchorId="50352BED" wp14:editId="22E30B06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86960249" name="Group 28696024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884009622" name="Group 1884009622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208574118" name="Rectangle 1208574118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801760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1312806" name="Right Triangle 941312806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794382" name="Right Triangle 970794382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3E44BB" id="Group 286960249" o:spid="_x0000_s1026" alt="&quot;&quot;" style="position:absolute;margin-left:-1in;margin-top:1110.55pt;width:210.1pt;height:308.05pt;z-index:251671558" coordsize="26688,39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">
                <v:group id="Group 1884009622" o:spid="_x0000_s1027" style="position:absolute;top:10014;width:26657;height:29109" coordorigin=",-1108" coordsize="26657,29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">
                  <v:rect id="Rectangle 1208574118" o:spid="_x0000_s1028" style="position:absolute;top:-1108;width:26657;height:19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" filled="f" stroked="f" strokeweight="1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" filled="f" stroked="f" strokeweight="1pt"/>
                </v:group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941312806" o:spid="_x0000_s1030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" filled="f" stroked="f" strokeweight="1pt"/>
                <v:shape id="Right Triangle 970794382" o:spid="_x0000_s1031" type="#_x0000_t6" style="position:absolute;left:13353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" filled="f" stroked="f" strokeweight="1pt"/>
              </v:group>
            </w:pict>
          </mc:Fallback>
        </mc:AlternateContent>
      </w: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0534" behindDoc="0" locked="0" layoutInCell="1" allowOverlap="1" wp14:anchorId="7B2ABC8B" wp14:editId="319018C2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294921761" name="Group 129492176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849369435" name="Group 849369435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082004120" name="Rectangle 1082004120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3060641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8515638" name="Right Triangle 1238515638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999928" name="Right Triangle 76699992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2B768F" id="Group 1294921761" o:spid="_x0000_s1026" alt="&quot;&quot;" style="position:absolute;margin-left:-1in;margin-top:872.05pt;width:210.15pt;height:308.05pt;z-index:251670534" coordsize="26688,39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">
                <v:group id="Group 849369435" o:spid="_x0000_s1027" style="position:absolute;top:10014;width:26657;height:29109" coordorigin=",-1108" coordsize="26657,29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">
                  <v:rect id="Rectangle 1082004120" o:spid="_x0000_s1028" style="position:absolute;top:-1108;width:26657;height:19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&#13;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" filled="f" stroked="f" strokeweight="1pt"/>
                </v:group>
                <v:shape id="Right Triangle 1238515638" o:spid="_x0000_s1030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" filled="f" stroked="f" strokeweight="1pt"/>
                <v:shape id="Right Triangle 766999928" o:spid="_x0000_s1031" type="#_x0000_t6" style="position:absolute;left:13353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" filled="f" stroked="f" strokeweight="1pt"/>
              </v:group>
            </w:pict>
          </mc:Fallback>
        </mc:AlternateContent>
      </w:r>
      <w:r w:rsidR="003B4AEF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0012927D" wp14:editId="638A67E0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oup 8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B30CA1" id="Group 80" o:spid="_x0000_s1026" alt="&quot;&quot;" style="position:absolute;margin-left:-48.75pt;margin-top:262.4pt;width:9pt;height:16.65pt;z-index:251658246;mso-width-relative:margin" coordorigin="2969,42367" coordsize="1141,21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&#13;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&#13;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&#13;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&#13;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 w:rsidRPr="00020BEB">
        <w:rPr>
          <w:noProof/>
          <w:lang w:val="en-AU" w:eastAsia="en-AU"/>
        </w:rPr>
        <w:drawing>
          <wp:anchor distT="0" distB="0" distL="114300" distR="114300" simplePos="0" relativeHeight="251658243" behindDoc="0" locked="0" layoutInCell="1" allowOverlap="1" wp14:anchorId="4FBFEB7F" wp14:editId="10BA3690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 w:rsidRPr="00020BEB">
        <w:rPr>
          <w:noProof/>
          <w:lang w:val="en-AU" w:eastAsia="en-AU"/>
        </w:rPr>
        <w:drawing>
          <wp:anchor distT="0" distB="0" distL="114300" distR="114300" simplePos="0" relativeHeight="251658242" behindDoc="0" locked="0" layoutInCell="1" allowOverlap="1" wp14:anchorId="52CBFA78" wp14:editId="7654A45C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020BEB">
        <w:rPr>
          <w:noProof/>
          <w:lang w:val="en-AU" w:eastAsia="en-AU"/>
        </w:rPr>
        <w:drawing>
          <wp:anchor distT="0" distB="0" distL="114300" distR="114300" simplePos="0" relativeHeight="251658245" behindDoc="0" locked="0" layoutInCell="1" allowOverlap="1" wp14:anchorId="2832444D" wp14:editId="2B730096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020BEB">
        <w:rPr>
          <w:noProof/>
          <w:lang w:val="en-AU" w:eastAsia="en-AU"/>
        </w:rPr>
        <w:drawing>
          <wp:anchor distT="0" distB="0" distL="114300" distR="114300" simplePos="0" relativeHeight="251658244" behindDoc="0" locked="0" layoutInCell="1" allowOverlap="1" wp14:anchorId="75EA4053" wp14:editId="36B29515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7C0E13E0" wp14:editId="431D82FE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94683A" id="Group 25" o:spid="_x0000_s1026" alt="&quot;&quot;" style="position:absolute;margin-left:-1in;margin-top:1110.55pt;width:210.1pt;height:308.05pt;z-index:251658241" coordsize="26688,39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">
                <v:group id="Group 26" o:spid="_x0000_s1027" style="position:absolute;top:10014;width:26657;height:29109" coordorigin=",-1108" coordsize="26657,29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&#13;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&#13;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&#13;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" filled="f" stroked="f" strokeweight="1pt"/>
              </v:group>
            </w:pict>
          </mc:Fallback>
        </mc:AlternateContent>
      </w:r>
      <w:r w:rsidR="00DB472D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E372576" wp14:editId="04A4FBE2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608ED8" id="Group 13" o:spid="_x0000_s1026" alt="&quot;&quot;" style="position:absolute;margin-left:-1in;margin-top:872.05pt;width:210.15pt;height:308.05pt;z-index:251658240" coordsize="26688,39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">
                <v:group id="Group 14" o:spid="_x0000_s1027" style="position:absolute;top:10014;width:26657;height:29109" coordorigin=",-1108" coordsize="26657,29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&#13;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&#13;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&#13;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" filled="f" stroked="f" strokeweight="1pt"/>
              </v:group>
            </w:pict>
          </mc:Fallback>
        </mc:AlternateContent>
      </w:r>
    </w:p>
    <w:sectPr w:rsidR="005B4782" w:rsidRPr="00A453A8" w:rsidSect="00DE4F8A">
      <w:pgSz w:w="12240" w:h="15840" w:code="1"/>
      <w:pgMar w:top="432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4B142" w14:textId="77777777" w:rsidR="00DE4F8A" w:rsidRDefault="00DE4F8A" w:rsidP="00AA35A8">
      <w:pPr>
        <w:spacing w:line="240" w:lineRule="auto"/>
      </w:pPr>
      <w:r>
        <w:separator/>
      </w:r>
    </w:p>
  </w:endnote>
  <w:endnote w:type="continuationSeparator" w:id="0">
    <w:p w14:paraId="19A99D40" w14:textId="77777777" w:rsidR="00DE4F8A" w:rsidRDefault="00DE4F8A" w:rsidP="00AA35A8">
      <w:pPr>
        <w:spacing w:line="240" w:lineRule="auto"/>
      </w:pPr>
      <w:r>
        <w:continuationSeparator/>
      </w:r>
    </w:p>
  </w:endnote>
  <w:endnote w:type="continuationNotice" w:id="1">
    <w:p w14:paraId="460A78F2" w14:textId="77777777" w:rsidR="00DE4F8A" w:rsidRDefault="00DE4F8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 Light">
    <w:panose1 w:val="00000400000000000000"/>
    <w:charset w:val="4D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Sagona">
    <w:panose1 w:val="02010004040101010103"/>
    <w:charset w:val="00"/>
    <w:family w:val="auto"/>
    <w:pitch w:val="variable"/>
    <w:sig w:usb0="8000002F" w:usb1="0000000A" w:usb2="00000000" w:usb3="00000000" w:csb0="00000001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p¬o&amp;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tserrat Medium">
    <w:panose1 w:val="00000600000000000000"/>
    <w:charset w:val="4D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96C54" w14:textId="77777777" w:rsidR="00DE4F8A" w:rsidRDefault="00DE4F8A" w:rsidP="00AA35A8">
      <w:pPr>
        <w:spacing w:line="240" w:lineRule="auto"/>
      </w:pPr>
      <w:r>
        <w:separator/>
      </w:r>
    </w:p>
  </w:footnote>
  <w:footnote w:type="continuationSeparator" w:id="0">
    <w:p w14:paraId="12EAD4B0" w14:textId="77777777" w:rsidR="00DE4F8A" w:rsidRDefault="00DE4F8A" w:rsidP="00AA35A8">
      <w:pPr>
        <w:spacing w:line="240" w:lineRule="auto"/>
      </w:pPr>
      <w:r>
        <w:continuationSeparator/>
      </w:r>
    </w:p>
  </w:footnote>
  <w:footnote w:type="continuationNotice" w:id="1">
    <w:p w14:paraId="292A9903" w14:textId="77777777" w:rsidR="00DE4F8A" w:rsidRDefault="00DE4F8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4" type="#_x0000_t75" style="width:14.25pt;height:14.2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" o:bullet="t">
        <v:imagedata r:id="rId1" o:title=""/>
      </v:shape>
    </w:pict>
  </w:numPicBullet>
  <w:numPicBullet w:numPicBulletId="1">
    <w:pict>
      <v:shape id="_x0000_i1205" type="#_x0000_t75" style="width:14.25pt;height:14.25pt;visibility:visible" o:gfxdata="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78BC2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B7FDA"/>
    <w:multiLevelType w:val="hybridMultilevel"/>
    <w:tmpl w:val="2A821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304142">
    <w:abstractNumId w:val="1"/>
  </w:num>
  <w:num w:numId="2" w16cid:durableId="1500120060">
    <w:abstractNumId w:val="8"/>
  </w:num>
  <w:num w:numId="3" w16cid:durableId="1309896801">
    <w:abstractNumId w:val="3"/>
  </w:num>
  <w:num w:numId="4" w16cid:durableId="568153360">
    <w:abstractNumId w:val="4"/>
  </w:num>
  <w:num w:numId="5" w16cid:durableId="2091733010">
    <w:abstractNumId w:val="2"/>
  </w:num>
  <w:num w:numId="6" w16cid:durableId="1283808617">
    <w:abstractNumId w:val="5"/>
  </w:num>
  <w:num w:numId="7" w16cid:durableId="1977686712">
    <w:abstractNumId w:val="0"/>
  </w:num>
  <w:num w:numId="8" w16cid:durableId="2111967752">
    <w:abstractNumId w:val="6"/>
  </w:num>
  <w:num w:numId="9" w16cid:durableId="13925387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FA"/>
    <w:rsid w:val="00001A29"/>
    <w:rsid w:val="0000752A"/>
    <w:rsid w:val="000128D5"/>
    <w:rsid w:val="00016465"/>
    <w:rsid w:val="00016D55"/>
    <w:rsid w:val="00020833"/>
    <w:rsid w:val="00020BEB"/>
    <w:rsid w:val="00033263"/>
    <w:rsid w:val="000334C1"/>
    <w:rsid w:val="000350EB"/>
    <w:rsid w:val="00036784"/>
    <w:rsid w:val="00046CF7"/>
    <w:rsid w:val="000873F6"/>
    <w:rsid w:val="00096F05"/>
    <w:rsid w:val="000A74E6"/>
    <w:rsid w:val="000A799E"/>
    <w:rsid w:val="000B286F"/>
    <w:rsid w:val="000D134B"/>
    <w:rsid w:val="000F3EFA"/>
    <w:rsid w:val="000F4065"/>
    <w:rsid w:val="000F792A"/>
    <w:rsid w:val="0010041D"/>
    <w:rsid w:val="00124ED6"/>
    <w:rsid w:val="001441C0"/>
    <w:rsid w:val="001540E8"/>
    <w:rsid w:val="00167789"/>
    <w:rsid w:val="001707E0"/>
    <w:rsid w:val="00194704"/>
    <w:rsid w:val="001B160B"/>
    <w:rsid w:val="001D7FE7"/>
    <w:rsid w:val="00203213"/>
    <w:rsid w:val="0021157F"/>
    <w:rsid w:val="0021588A"/>
    <w:rsid w:val="002236D5"/>
    <w:rsid w:val="00232511"/>
    <w:rsid w:val="00243756"/>
    <w:rsid w:val="0026233E"/>
    <w:rsid w:val="0027193E"/>
    <w:rsid w:val="00286072"/>
    <w:rsid w:val="002A5EE5"/>
    <w:rsid w:val="002A7891"/>
    <w:rsid w:val="002C4E0C"/>
    <w:rsid w:val="002E7306"/>
    <w:rsid w:val="00331DCE"/>
    <w:rsid w:val="00334FEA"/>
    <w:rsid w:val="003514CA"/>
    <w:rsid w:val="00352A17"/>
    <w:rsid w:val="00380411"/>
    <w:rsid w:val="003877F8"/>
    <w:rsid w:val="00391BEA"/>
    <w:rsid w:val="003B351B"/>
    <w:rsid w:val="003B4AEF"/>
    <w:rsid w:val="003B7F92"/>
    <w:rsid w:val="003F31D0"/>
    <w:rsid w:val="004013A2"/>
    <w:rsid w:val="00415CF3"/>
    <w:rsid w:val="004527FD"/>
    <w:rsid w:val="00453A7B"/>
    <w:rsid w:val="00457ADE"/>
    <w:rsid w:val="00462350"/>
    <w:rsid w:val="00464B92"/>
    <w:rsid w:val="004671E2"/>
    <w:rsid w:val="00471409"/>
    <w:rsid w:val="004936B2"/>
    <w:rsid w:val="004A05B2"/>
    <w:rsid w:val="004A28EA"/>
    <w:rsid w:val="004D5532"/>
    <w:rsid w:val="004D611C"/>
    <w:rsid w:val="00524297"/>
    <w:rsid w:val="005262BB"/>
    <w:rsid w:val="00537559"/>
    <w:rsid w:val="005408D2"/>
    <w:rsid w:val="005B4782"/>
    <w:rsid w:val="005E0B89"/>
    <w:rsid w:val="00626B3C"/>
    <w:rsid w:val="006511D0"/>
    <w:rsid w:val="0069541B"/>
    <w:rsid w:val="006A1E18"/>
    <w:rsid w:val="006A37C0"/>
    <w:rsid w:val="006C7F5A"/>
    <w:rsid w:val="006D4544"/>
    <w:rsid w:val="0070360A"/>
    <w:rsid w:val="00746B0A"/>
    <w:rsid w:val="00791376"/>
    <w:rsid w:val="00791C5D"/>
    <w:rsid w:val="007B4FF4"/>
    <w:rsid w:val="007D7F15"/>
    <w:rsid w:val="008303ED"/>
    <w:rsid w:val="00831977"/>
    <w:rsid w:val="008377D9"/>
    <w:rsid w:val="00871DB8"/>
    <w:rsid w:val="00887E05"/>
    <w:rsid w:val="008A171A"/>
    <w:rsid w:val="008C6FDE"/>
    <w:rsid w:val="008D5253"/>
    <w:rsid w:val="008F180B"/>
    <w:rsid w:val="008F48B9"/>
    <w:rsid w:val="00900996"/>
    <w:rsid w:val="009049BC"/>
    <w:rsid w:val="009230A7"/>
    <w:rsid w:val="009841D7"/>
    <w:rsid w:val="009B4B3C"/>
    <w:rsid w:val="009B71B6"/>
    <w:rsid w:val="009D13B2"/>
    <w:rsid w:val="009D646A"/>
    <w:rsid w:val="009F7098"/>
    <w:rsid w:val="00A016B0"/>
    <w:rsid w:val="00A4112E"/>
    <w:rsid w:val="00A453A8"/>
    <w:rsid w:val="00A60A68"/>
    <w:rsid w:val="00A633B0"/>
    <w:rsid w:val="00A93A43"/>
    <w:rsid w:val="00AA1166"/>
    <w:rsid w:val="00AA35A8"/>
    <w:rsid w:val="00AE562D"/>
    <w:rsid w:val="00AF0540"/>
    <w:rsid w:val="00AF13A5"/>
    <w:rsid w:val="00B019A9"/>
    <w:rsid w:val="00B07D4F"/>
    <w:rsid w:val="00B20F64"/>
    <w:rsid w:val="00B42685"/>
    <w:rsid w:val="00B65B45"/>
    <w:rsid w:val="00B75292"/>
    <w:rsid w:val="00B8453F"/>
    <w:rsid w:val="00B85473"/>
    <w:rsid w:val="00BE5968"/>
    <w:rsid w:val="00BF3DBB"/>
    <w:rsid w:val="00BF435B"/>
    <w:rsid w:val="00C21FC6"/>
    <w:rsid w:val="00C40944"/>
    <w:rsid w:val="00C60AC5"/>
    <w:rsid w:val="00C62E97"/>
    <w:rsid w:val="00C822BF"/>
    <w:rsid w:val="00CA61BE"/>
    <w:rsid w:val="00CB3E40"/>
    <w:rsid w:val="00CF22B3"/>
    <w:rsid w:val="00D00CD9"/>
    <w:rsid w:val="00D15AAE"/>
    <w:rsid w:val="00D22971"/>
    <w:rsid w:val="00D46921"/>
    <w:rsid w:val="00D60B19"/>
    <w:rsid w:val="00D717A7"/>
    <w:rsid w:val="00D86385"/>
    <w:rsid w:val="00D922AD"/>
    <w:rsid w:val="00D95726"/>
    <w:rsid w:val="00DA4B7F"/>
    <w:rsid w:val="00DA5A5A"/>
    <w:rsid w:val="00DB426D"/>
    <w:rsid w:val="00DB472D"/>
    <w:rsid w:val="00DB7568"/>
    <w:rsid w:val="00DE4F8A"/>
    <w:rsid w:val="00DE5F88"/>
    <w:rsid w:val="00DF2298"/>
    <w:rsid w:val="00E067BA"/>
    <w:rsid w:val="00E147DE"/>
    <w:rsid w:val="00E360EA"/>
    <w:rsid w:val="00E6561D"/>
    <w:rsid w:val="00E77096"/>
    <w:rsid w:val="00E87E1B"/>
    <w:rsid w:val="00EA4C06"/>
    <w:rsid w:val="00EB74E8"/>
    <w:rsid w:val="00EC0F79"/>
    <w:rsid w:val="00EF22EF"/>
    <w:rsid w:val="00F0098A"/>
    <w:rsid w:val="00F02E99"/>
    <w:rsid w:val="00F3022E"/>
    <w:rsid w:val="00F30552"/>
    <w:rsid w:val="00F419C0"/>
    <w:rsid w:val="00F46BDB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E42E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A5A"/>
    <w:pPr>
      <w:ind w:right="720"/>
    </w:pPr>
    <w:rPr>
      <w:color w:val="au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A5A"/>
    <w:pPr>
      <w:keepNext/>
      <w:keepLines/>
      <w:ind w:right="0"/>
      <w:outlineLvl w:val="0"/>
    </w:pPr>
    <w:rPr>
      <w:rFonts w:ascii="Montserrat" w:eastAsiaTheme="majorEastAsia" w:hAnsi="Montserrat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F13A5"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62BB"/>
    <w:pPr>
      <w:keepNext/>
      <w:keepLines/>
      <w:spacing w:line="36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BB"/>
    <w:rPr>
      <w:rFonts w:ascii="Times New Roman" w:hAnsi="Times New Roman" w:cs="Times New Roman"/>
      <w:color w:val="auto"/>
      <w:sz w:val="18"/>
      <w:szCs w:val="18"/>
    </w:rPr>
  </w:style>
  <w:style w:type="paragraph" w:styleId="ListParagraph">
    <w:name w:val="List Paragraph"/>
    <w:basedOn w:val="Normal"/>
    <w:uiPriority w:val="34"/>
    <w:qFormat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2BB"/>
    <w:rPr>
      <w:color w:val="auto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2BB"/>
    <w:rPr>
      <w:color w:val="auto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40E8"/>
    <w:pPr>
      <w:spacing w:before="800" w:line="860" w:lineRule="exact"/>
    </w:pPr>
    <w:rPr>
      <w:rFonts w:asciiTheme="majorHAnsi" w:hAnsiTheme="majorHAnsi"/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1540E8"/>
    <w:rPr>
      <w:rFonts w:asciiTheme="majorHAnsi" w:hAnsiTheme="majorHAnsi"/>
      <w:b/>
      <w:bCs/>
      <w:color w:val="auto"/>
      <w:sz w:val="90"/>
      <w:szCs w:val="90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A5A"/>
    <w:rPr>
      <w:rFonts w:ascii="Montserrat" w:hAnsi="Montserrat"/>
      <w:b/>
      <w:sz w:val="28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A5A5A"/>
    <w:rPr>
      <w:rFonts w:ascii="Montserrat" w:hAnsi="Montserrat"/>
      <w:b/>
      <w:color w:val="auto"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A5A5A"/>
    <w:rPr>
      <w:rFonts w:ascii="Montserrat" w:eastAsiaTheme="majorEastAsia" w:hAnsi="Montserrat" w:cstheme="majorBidi"/>
      <w:b/>
      <w:caps/>
      <w:color w:val="000000" w:themeColor="text1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62BB"/>
    <w:rPr>
      <w:rFonts w:eastAsiaTheme="majorEastAsia" w:cstheme="majorBidi"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62BB"/>
    <w:rPr>
      <w:rFonts w:eastAsiaTheme="majorEastAsia" w:cstheme="majorBidi"/>
      <w:color w:val="auto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BB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BB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BB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character" w:customStyle="1" w:styleId="NotBold">
    <w:name w:val="Not Bold"/>
    <w:uiPriority w:val="1"/>
    <w:qFormat/>
    <w:rsid w:val="008303E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sv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rsaparishan/Library/Containers/com.microsoft.Word/Data/Library/Application%20Support/Microsoft/Office/16.0/DTS/Search/%7b3AA3F12D-DF82-9747-A7F6-05223B7DDC67%7dtf114069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F189189A563C47B941A39429C27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E0157-847A-8D49-AA8F-82919BB1C856}"/>
      </w:docPartPr>
      <w:docPartBody>
        <w:p w:rsidR="003520B0" w:rsidRDefault="00000000">
          <w:pPr>
            <w:pStyle w:val="0BF189189A563C47B941A39429C275AA"/>
          </w:pPr>
          <w:r w:rsidRPr="001540E8">
            <w:t>Contact</w:t>
          </w:r>
        </w:p>
      </w:docPartBody>
    </w:docPart>
    <w:docPart>
      <w:docPartPr>
        <w:name w:val="C92ECFF5057AD142BB6EFA18C9EEE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80074-2AEF-1E49-B627-16CB9C9E3856}"/>
      </w:docPartPr>
      <w:docPartBody>
        <w:p w:rsidR="003520B0" w:rsidRDefault="00000000">
          <w:pPr>
            <w:pStyle w:val="C92ECFF5057AD142BB6EFA18C9EEE0D5"/>
          </w:pPr>
          <w:r>
            <w:t>Education</w:t>
          </w:r>
        </w:p>
      </w:docPartBody>
    </w:docPart>
    <w:docPart>
      <w:docPartPr>
        <w:name w:val="565D08DD49A6C64D8F45B4E90F0B4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3EEE0-3550-C94F-9D34-537884411CBA}"/>
      </w:docPartPr>
      <w:docPartBody>
        <w:p w:rsidR="003520B0" w:rsidRDefault="00000000">
          <w:pPr>
            <w:pStyle w:val="565D08DD49A6C64D8F45B4E90F0B480F"/>
          </w:pPr>
          <w:r w:rsidRPr="00CF2BE7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 Light">
    <w:panose1 w:val="00000400000000000000"/>
    <w:charset w:val="4D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Sagona">
    <w:panose1 w:val="02010004040101010103"/>
    <w:charset w:val="00"/>
    <w:family w:val="auto"/>
    <w:pitch w:val="variable"/>
    <w:sig w:usb0="8000002F" w:usb1="0000000A" w:usb2="00000000" w:usb3="00000000" w:csb0="00000001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p¬o&amp;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tserrat Medium">
    <w:panose1 w:val="000006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5E"/>
    <w:rsid w:val="00132535"/>
    <w:rsid w:val="003520B0"/>
    <w:rsid w:val="008C1A45"/>
    <w:rsid w:val="00FD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E5E"/>
    <w:pPr>
      <w:keepNext/>
      <w:keepLines/>
      <w:spacing w:line="264" w:lineRule="auto"/>
      <w:outlineLvl w:val="0"/>
    </w:pPr>
    <w:rPr>
      <w:rFonts w:eastAsiaTheme="majorEastAsia" w:cstheme="majorBidi"/>
      <w:b/>
      <w:caps/>
      <w:color w:val="000000" w:themeColor="text1"/>
      <w:spacing w:val="20"/>
      <w:kern w:val="0"/>
      <w:sz w:val="20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FD2E5E"/>
    <w:pPr>
      <w:keepNext/>
      <w:keepLines/>
      <w:spacing w:after="200"/>
      <w:outlineLvl w:val="1"/>
    </w:pPr>
    <w:rPr>
      <w:rFonts w:eastAsiaTheme="majorEastAsia" w:cstheme="majorBidi"/>
      <w:color w:val="404040" w:themeColor="text1" w:themeTint="BF"/>
      <w:kern w:val="0"/>
      <w:sz w:val="20"/>
      <w:szCs w:val="2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F189189A563C47B941A39429C275AA">
    <w:name w:val="0BF189189A563C47B941A39429C275AA"/>
  </w:style>
  <w:style w:type="paragraph" w:customStyle="1" w:styleId="C92ECFF5057AD142BB6EFA18C9EEE0D5">
    <w:name w:val="C92ECFF5057AD142BB6EFA18C9EEE0D5"/>
  </w:style>
  <w:style w:type="paragraph" w:customStyle="1" w:styleId="565D08DD49A6C64D8F45B4E90F0B480F">
    <w:name w:val="565D08DD49A6C64D8F45B4E90F0B480F"/>
  </w:style>
  <w:style w:type="character" w:customStyle="1" w:styleId="Heading1Char">
    <w:name w:val="Heading 1 Char"/>
    <w:basedOn w:val="DefaultParagraphFont"/>
    <w:link w:val="Heading1"/>
    <w:uiPriority w:val="9"/>
    <w:rsid w:val="00FD2E5E"/>
    <w:rPr>
      <w:rFonts w:eastAsiaTheme="majorEastAsia" w:cstheme="majorBidi"/>
      <w:b/>
      <w:caps/>
      <w:color w:val="000000" w:themeColor="text1"/>
      <w:spacing w:val="20"/>
      <w:kern w:val="0"/>
      <w:sz w:val="20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D2E5E"/>
    <w:rPr>
      <w:rFonts w:eastAsiaTheme="majorEastAsia" w:cstheme="majorBidi"/>
      <w:color w:val="404040" w:themeColor="text1" w:themeTint="BF"/>
      <w:kern w:val="0"/>
      <w:sz w:val="20"/>
      <w:szCs w:val="26"/>
      <w:lang w:val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ustom 85">
      <a:majorFont>
        <a:latin typeface="Sagona"/>
        <a:ea typeface=""/>
        <a:cs typeface=""/>
      </a:majorFont>
      <a:minorFont>
        <a:latin typeface="Montserra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D4A93C-7C86-4EE0-9897-BB5374AD33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CBBEAE-492B-4F6C-9990-EC28D2DF671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14845F80-240C-4D54-BCBD-25B139E66F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93A540-FA40-45E3-B2F8-89C1C03B8FC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UI/UX designer resume.dotx</Template>
  <TotalTime>0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2024-01-05T23:08:00Z</dcterms:created>
  <dcterms:modified xsi:type="dcterms:W3CDTF">2024-01-10T20:08:00Z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